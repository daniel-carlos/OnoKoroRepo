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F09" w:rsidRPr="004F6F09" w:rsidRDefault="004F6F09" w:rsidP="004F6F09">
      <w:pPr>
        <w:pStyle w:val="Ttulo"/>
      </w:pPr>
      <w:r>
        <w:t>Shinobivania</w:t>
      </w:r>
    </w:p>
    <w:p w:rsidR="004F6F09" w:rsidRDefault="004F6F09" w:rsidP="004F6F09">
      <w:r>
        <w:t>O objetivo deste documento é listar os principais elementos necessários para o game, bem como suas funcionalidades e requisitos.</w:t>
      </w:r>
    </w:p>
    <w:p w:rsidR="004F6F09" w:rsidRPr="004F6F09" w:rsidRDefault="004F6F09" w:rsidP="004F6F09">
      <w:pPr>
        <w:pStyle w:val="Ttulo1"/>
      </w:pPr>
      <w:r>
        <w:t>Elementos do Game</w:t>
      </w:r>
    </w:p>
    <w:p w:rsidR="004F6F09" w:rsidRDefault="004F6F09" w:rsidP="004F6F09">
      <w:r>
        <w:t>Abaixo, uma lista com os principais elementos de um game:</w:t>
      </w:r>
    </w:p>
    <w:p w:rsidR="004F6F09" w:rsidRDefault="004F6F09" w:rsidP="004F6F09">
      <w:pPr>
        <w:rPr>
          <w:b/>
        </w:rPr>
      </w:pPr>
    </w:p>
    <w:p w:rsidR="004F6F09" w:rsidRDefault="004F6F09" w:rsidP="004F6F09">
      <w:pPr>
        <w:rPr>
          <w:b/>
        </w:rPr>
      </w:pPr>
      <w:r>
        <w:rPr>
          <w:b/>
        </w:rPr>
        <w:t>Jogador</w:t>
      </w:r>
    </w:p>
    <w:p w:rsidR="004F6F09" w:rsidRDefault="004F6F09" w:rsidP="004F6F09">
      <w:pPr>
        <w:rPr>
          <w:b/>
        </w:rPr>
      </w:pPr>
      <w:r>
        <w:rPr>
          <w:b/>
        </w:rPr>
        <w:t xml:space="preserve">Game </w:t>
      </w:r>
      <w:proofErr w:type="spellStart"/>
      <w:r>
        <w:rPr>
          <w:b/>
        </w:rPr>
        <w:t>Controller</w:t>
      </w:r>
      <w:proofErr w:type="spellEnd"/>
    </w:p>
    <w:p w:rsidR="004F6F09" w:rsidRDefault="004F6F09" w:rsidP="004F6F09">
      <w:pPr>
        <w:rPr>
          <w:b/>
        </w:rPr>
      </w:pPr>
      <w:proofErr w:type="spellStart"/>
      <w:r>
        <w:rPr>
          <w:b/>
        </w:rPr>
        <w:t>Camera</w:t>
      </w:r>
      <w:proofErr w:type="spellEnd"/>
    </w:p>
    <w:p w:rsidR="004F6F09" w:rsidRDefault="004F6F09" w:rsidP="004F6F09">
      <w:pPr>
        <w:rPr>
          <w:b/>
        </w:rPr>
      </w:pPr>
      <w:r>
        <w:rPr>
          <w:b/>
        </w:rPr>
        <w:t xml:space="preserve">Inimigos e </w:t>
      </w:r>
      <w:proofErr w:type="spellStart"/>
      <w:r>
        <w:rPr>
          <w:b/>
        </w:rPr>
        <w:t>NPCs</w:t>
      </w:r>
      <w:proofErr w:type="spellEnd"/>
    </w:p>
    <w:p w:rsidR="004F6F09" w:rsidRDefault="004F6F09" w:rsidP="004F6F09">
      <w:pPr>
        <w:rPr>
          <w:b/>
        </w:rPr>
      </w:pPr>
      <w:r>
        <w:rPr>
          <w:b/>
        </w:rPr>
        <w:t>Menus</w:t>
      </w:r>
    </w:p>
    <w:p w:rsidR="004F6F09" w:rsidRDefault="004F6F09" w:rsidP="004F6F09">
      <w:pPr>
        <w:rPr>
          <w:b/>
        </w:rPr>
      </w:pPr>
      <w:r>
        <w:rPr>
          <w:b/>
        </w:rPr>
        <w:t>Configurações</w:t>
      </w:r>
    </w:p>
    <w:p w:rsidR="004F6F09" w:rsidRDefault="004F6F09" w:rsidP="004F6F09">
      <w:pPr>
        <w:rPr>
          <w:b/>
        </w:rPr>
      </w:pPr>
      <w:r>
        <w:rPr>
          <w:b/>
        </w:rPr>
        <w:t>Cenas</w:t>
      </w:r>
    </w:p>
    <w:p w:rsidR="004F6F09" w:rsidRPr="004F6F09" w:rsidRDefault="004F6F09" w:rsidP="004F6F09">
      <w:pPr>
        <w:rPr>
          <w:b/>
        </w:rPr>
      </w:pPr>
      <w:proofErr w:type="spellStart"/>
      <w:r>
        <w:rPr>
          <w:b/>
        </w:rPr>
        <w:t>Level</w:t>
      </w:r>
      <w:proofErr w:type="spellEnd"/>
    </w:p>
    <w:p w:rsidR="00F01477" w:rsidRPr="00F01477" w:rsidRDefault="004F6F09" w:rsidP="00F01477">
      <w:pPr>
        <w:pStyle w:val="Ttulo1"/>
      </w:pPr>
      <w:r>
        <w:t>Descrição Detalhada</w:t>
      </w:r>
    </w:p>
    <w:p w:rsidR="004F6F09" w:rsidRDefault="004F6F09" w:rsidP="00F01477">
      <w:pPr>
        <w:pStyle w:val="Ttulo2"/>
        <w:rPr>
          <w:rStyle w:val="TtulodoLivro"/>
        </w:rPr>
      </w:pPr>
      <w:r w:rsidRPr="00F01477">
        <w:rPr>
          <w:rStyle w:val="TtulodoLivro"/>
          <w:b w:val="0"/>
          <w:bCs w:val="0"/>
          <w:smallCaps w:val="0"/>
          <w:spacing w:val="0"/>
          <w:sz w:val="28"/>
          <w:szCs w:val="28"/>
        </w:rPr>
        <w:t>Jogador</w:t>
      </w:r>
    </w:p>
    <w:p w:rsidR="00DD1CA1" w:rsidRPr="00DD1CA1" w:rsidRDefault="004F6F09" w:rsidP="00DD1CA1">
      <w:r>
        <w:t xml:space="preserve">Principal elemento do game, representado pelo </w:t>
      </w:r>
      <w:proofErr w:type="spellStart"/>
      <w:r>
        <w:t>avatar</w:t>
      </w:r>
      <w:proofErr w:type="spellEnd"/>
      <w:r>
        <w:t xml:space="preserve"> do personagem protagonista.</w:t>
      </w:r>
    </w:p>
    <w:p w:rsidR="00F01477" w:rsidRDefault="00F01477" w:rsidP="00F01477">
      <w:pPr>
        <w:pStyle w:val="Ttulo3"/>
      </w:pPr>
      <w:r w:rsidRPr="00F01477">
        <w:t>Mecânica</w:t>
      </w:r>
    </w:p>
    <w:p w:rsidR="00DD1CA1" w:rsidRDefault="004F6F09" w:rsidP="00DD1CA1">
      <w:r>
        <w:t>D</w:t>
      </w:r>
      <w:r w:rsidRPr="004F6F09">
        <w:t>iz respeito a forma como o jogador interage com o jogador, com o cenário, com outras entidades e com a física do jogo.</w:t>
      </w:r>
    </w:p>
    <w:p w:rsidR="00DD1CA1" w:rsidRPr="008D5E6D" w:rsidRDefault="00DD1CA1" w:rsidP="00DD1CA1">
      <w:pPr>
        <w:rPr>
          <w:rStyle w:val="Forte"/>
        </w:rPr>
      </w:pPr>
      <w:r w:rsidRPr="00DD1CA1">
        <w:rPr>
          <w:rStyle w:val="Forte"/>
        </w:rPr>
        <w:t xml:space="preserve">Criar um componente </w:t>
      </w:r>
      <w:proofErr w:type="spellStart"/>
      <w:r w:rsidRPr="00DD1CA1">
        <w:rPr>
          <w:rStyle w:val="Forte"/>
        </w:rPr>
        <w:t>ControlePersonagem</w:t>
      </w:r>
      <w:proofErr w:type="spellEnd"/>
      <w:r w:rsidRPr="00DD1CA1">
        <w:rPr>
          <w:rStyle w:val="Forte"/>
        </w:rPr>
        <w:t xml:space="preserve"> que será responsável por funções básicas de movimentação e mecânica.</w:t>
      </w:r>
      <w:r w:rsidRPr="00DD1CA1">
        <w:rPr>
          <w:rStyle w:val="Forte"/>
        </w:rPr>
        <w:br/>
        <w:t>Preferência por uso</w:t>
      </w:r>
      <w:r w:rsidR="00A943F6">
        <w:rPr>
          <w:rStyle w:val="Forte"/>
        </w:rPr>
        <w:t xml:space="preserve"> alternado entre</w:t>
      </w:r>
      <w:r w:rsidRPr="00DD1CA1">
        <w:rPr>
          <w:rStyle w:val="Forte"/>
        </w:rPr>
        <w:t xml:space="preserve"> RigidBody2D </w:t>
      </w:r>
      <w:r w:rsidR="00A943F6">
        <w:rPr>
          <w:rStyle w:val="Forte"/>
        </w:rPr>
        <w:t>com</w:t>
      </w:r>
      <w:r w:rsidRPr="00DD1CA1">
        <w:rPr>
          <w:rStyle w:val="Forte"/>
        </w:rPr>
        <w:t xml:space="preserve"> controle da velocidade (RigidBody2D.velocity)</w:t>
      </w:r>
      <w:r w:rsidR="00A943F6">
        <w:rPr>
          <w:rStyle w:val="Forte"/>
        </w:rPr>
        <w:t xml:space="preserve"> e Root Motion</w:t>
      </w:r>
      <w:bookmarkStart w:id="0" w:name="_GoBack"/>
      <w:bookmarkEnd w:id="0"/>
    </w:p>
    <w:p w:rsidR="00DD1CA1" w:rsidRDefault="00DD1CA1" w:rsidP="004F6F09"/>
    <w:p w:rsidR="004F6F09" w:rsidRDefault="004F6F09" w:rsidP="004F6F09">
      <w:pPr>
        <w:pStyle w:val="Ttulo3"/>
      </w:pPr>
      <w:proofErr w:type="spellStart"/>
      <w:r>
        <w:t>Skills</w:t>
      </w:r>
      <w:proofErr w:type="spellEnd"/>
    </w:p>
    <w:p w:rsidR="004F6F09" w:rsidRDefault="004F6F09" w:rsidP="004F6F09">
      <w:r>
        <w:t>Habilidades, magias, poderes especiais que poderão ser usadas pelo jogador</w:t>
      </w:r>
    </w:p>
    <w:p w:rsidR="00DD1CA1" w:rsidRPr="00DD1CA1" w:rsidRDefault="00DD1CA1" w:rsidP="004F6F09">
      <w:pPr>
        <w:rPr>
          <w:rStyle w:val="Forte"/>
        </w:rPr>
      </w:pPr>
      <w:r w:rsidRPr="00DD1CA1">
        <w:rPr>
          <w:rStyle w:val="Forte"/>
        </w:rPr>
        <w:t>Criar um componente</w:t>
      </w:r>
      <w:r>
        <w:rPr>
          <w:rStyle w:val="Forte"/>
        </w:rPr>
        <w:t xml:space="preserve"> </w:t>
      </w:r>
      <w:proofErr w:type="spellStart"/>
      <w:r>
        <w:rPr>
          <w:rStyle w:val="Forte"/>
        </w:rPr>
        <w:t>Skill</w:t>
      </w:r>
      <w:proofErr w:type="spellEnd"/>
      <w:r>
        <w:rPr>
          <w:rStyle w:val="Forte"/>
        </w:rPr>
        <w:t xml:space="preserve"> que controlará a ativação das </w:t>
      </w:r>
      <w:proofErr w:type="spellStart"/>
      <w:r>
        <w:rPr>
          <w:rStyle w:val="Forte"/>
        </w:rPr>
        <w:t>skills</w:t>
      </w:r>
      <w:proofErr w:type="spellEnd"/>
      <w:r>
        <w:rPr>
          <w:rStyle w:val="Forte"/>
        </w:rPr>
        <w:t xml:space="preserve"> do personagem.</w:t>
      </w:r>
      <w:r>
        <w:rPr>
          <w:rStyle w:val="Forte"/>
        </w:rPr>
        <w:br/>
        <w:t xml:space="preserve">Criar a função </w:t>
      </w:r>
      <w:proofErr w:type="spellStart"/>
      <w:r>
        <w:rPr>
          <w:rStyle w:val="Forte"/>
        </w:rPr>
        <w:t>TentarSkill</w:t>
      </w:r>
      <w:proofErr w:type="spellEnd"/>
      <w:r>
        <w:rPr>
          <w:rStyle w:val="Forte"/>
        </w:rPr>
        <w:t xml:space="preserve">() que verificará se todos os requisitos para uso dessa </w:t>
      </w:r>
      <w:proofErr w:type="spellStart"/>
      <w:r>
        <w:rPr>
          <w:rStyle w:val="Forte"/>
        </w:rPr>
        <w:t>skill</w:t>
      </w:r>
      <w:proofErr w:type="spellEnd"/>
      <w:r>
        <w:rPr>
          <w:rStyle w:val="Forte"/>
        </w:rPr>
        <w:t xml:space="preserve"> foram atendidos.</w:t>
      </w:r>
    </w:p>
    <w:p w:rsidR="004F6F09" w:rsidRDefault="004F6F09" w:rsidP="004F6F09">
      <w:pPr>
        <w:pStyle w:val="Ttulo3"/>
      </w:pPr>
      <w:r>
        <w:lastRenderedPageBreak/>
        <w:t>Entrada</w:t>
      </w:r>
    </w:p>
    <w:p w:rsidR="004F6F09" w:rsidRDefault="004F6F09" w:rsidP="004F6F09">
      <w:r>
        <w:t xml:space="preserve">Teclado /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Screen</w:t>
      </w:r>
      <w:proofErr w:type="spellEnd"/>
      <w:r w:rsidR="00AC71FC">
        <w:t>. Controlar quando o jogador terá ou não o controle sobre o personagem</w:t>
      </w:r>
    </w:p>
    <w:p w:rsidR="00DD1CA1" w:rsidRPr="00DD1CA1" w:rsidRDefault="00DD1CA1" w:rsidP="004F6F09">
      <w:pPr>
        <w:rPr>
          <w:rStyle w:val="Forte"/>
        </w:rPr>
      </w:pPr>
      <w:r>
        <w:rPr>
          <w:rStyle w:val="Forte"/>
        </w:rPr>
        <w:t>Componente</w:t>
      </w:r>
      <w:r w:rsidR="005B0F7D">
        <w:rPr>
          <w:rStyle w:val="Forte"/>
        </w:rPr>
        <w:t xml:space="preserve"> </w:t>
      </w:r>
      <w:proofErr w:type="spellStart"/>
      <w:r w:rsidR="005B0F7D">
        <w:rPr>
          <w:rStyle w:val="Forte"/>
        </w:rPr>
        <w:t>PlayerInput</w:t>
      </w:r>
      <w:proofErr w:type="spellEnd"/>
      <w:r>
        <w:rPr>
          <w:rStyle w:val="Forte"/>
        </w:rPr>
        <w:t xml:space="preserve"> que se comunicará diretamente com o </w:t>
      </w:r>
      <w:proofErr w:type="spellStart"/>
      <w:r>
        <w:rPr>
          <w:rStyle w:val="Forte"/>
        </w:rPr>
        <w:t>ControlePersonagem</w:t>
      </w:r>
      <w:proofErr w:type="spellEnd"/>
      <w:r>
        <w:rPr>
          <w:rStyle w:val="Forte"/>
        </w:rPr>
        <w:t xml:space="preserve"> recebendo comandos via teclado/</w:t>
      </w:r>
      <w:proofErr w:type="spellStart"/>
      <w:r>
        <w:rPr>
          <w:rStyle w:val="Forte"/>
        </w:rPr>
        <w:t>joypad</w:t>
      </w:r>
      <w:proofErr w:type="spellEnd"/>
      <w:r>
        <w:rPr>
          <w:rStyle w:val="Forte"/>
        </w:rPr>
        <w:t>/</w:t>
      </w:r>
      <w:proofErr w:type="spellStart"/>
      <w:r>
        <w:rPr>
          <w:rStyle w:val="Forte"/>
        </w:rPr>
        <w:t>touchscreen</w:t>
      </w:r>
      <w:proofErr w:type="spellEnd"/>
      <w:r>
        <w:rPr>
          <w:rStyle w:val="Forte"/>
        </w:rPr>
        <w:t>.</w:t>
      </w:r>
    </w:p>
    <w:p w:rsidR="004F6F09" w:rsidRDefault="004F6F09" w:rsidP="004F6F09">
      <w:pPr>
        <w:pStyle w:val="Ttulo3"/>
      </w:pPr>
      <w:r>
        <w:t>Vida/Status</w:t>
      </w:r>
    </w:p>
    <w:p w:rsidR="004F6F09" w:rsidRDefault="004F6F09" w:rsidP="004F6F09">
      <w:r>
        <w:t>Controlar a situação do jogador</w:t>
      </w:r>
      <w:r w:rsidR="00AC71FC">
        <w:t>, seu nível de vida, controle de dano, limitações mecânicas, fraquezas etc.</w:t>
      </w:r>
    </w:p>
    <w:p w:rsidR="00DD1CA1" w:rsidRPr="00DD1CA1" w:rsidRDefault="00DD1CA1" w:rsidP="004F6F09">
      <w:pPr>
        <w:rPr>
          <w:rStyle w:val="Forte"/>
        </w:rPr>
      </w:pPr>
      <w:r>
        <w:rPr>
          <w:rStyle w:val="Forte"/>
        </w:rPr>
        <w:t>Componente essencial para TODOS as entidades do jogo que possam sofrer danos ou até mesmo serem destruídas.</w:t>
      </w:r>
    </w:p>
    <w:p w:rsidR="004F6F09" w:rsidRDefault="00F01477" w:rsidP="00F01477">
      <w:pPr>
        <w:pStyle w:val="Ttulo2"/>
        <w:rPr>
          <w:rStyle w:val="TtulodoLivro"/>
          <w:b w:val="0"/>
          <w:bCs w:val="0"/>
          <w:smallCaps w:val="0"/>
          <w:spacing w:val="0"/>
          <w:sz w:val="28"/>
          <w:szCs w:val="28"/>
        </w:rPr>
      </w:pPr>
      <w:r>
        <w:rPr>
          <w:rStyle w:val="TtulodoLivro"/>
          <w:b w:val="0"/>
          <w:bCs w:val="0"/>
          <w:smallCaps w:val="0"/>
          <w:spacing w:val="0"/>
          <w:sz w:val="28"/>
          <w:szCs w:val="28"/>
        </w:rPr>
        <w:t xml:space="preserve">Game </w:t>
      </w:r>
      <w:proofErr w:type="spellStart"/>
      <w:r>
        <w:rPr>
          <w:rStyle w:val="TtulodoLivro"/>
          <w:b w:val="0"/>
          <w:bCs w:val="0"/>
          <w:smallCaps w:val="0"/>
          <w:spacing w:val="0"/>
          <w:sz w:val="28"/>
          <w:szCs w:val="28"/>
        </w:rPr>
        <w:t>Controller</w:t>
      </w:r>
      <w:proofErr w:type="spellEnd"/>
    </w:p>
    <w:p w:rsidR="00F01477" w:rsidRDefault="00F01477" w:rsidP="00F01477">
      <w:r>
        <w:t>Responsável por controlar o estado, os eventos e o fluxo do game.</w:t>
      </w:r>
    </w:p>
    <w:p w:rsidR="00F01477" w:rsidRDefault="00F01477" w:rsidP="00F01477">
      <w:pPr>
        <w:pStyle w:val="Ttulo3"/>
      </w:pPr>
      <w:r>
        <w:t>Máquina de Estados (FSM)</w:t>
      </w:r>
    </w:p>
    <w:p w:rsidR="00903B04" w:rsidRDefault="00F01477" w:rsidP="00F01477">
      <w:r>
        <w:t xml:space="preserve">Será controlado por uma </w:t>
      </w:r>
      <w:r w:rsidR="00903B04">
        <w:t>FSM:</w:t>
      </w:r>
    </w:p>
    <w:p w:rsidR="00F01477" w:rsidRDefault="00903B04" w:rsidP="00903B04">
      <w:pPr>
        <w:pStyle w:val="PargrafodaLista"/>
        <w:numPr>
          <w:ilvl w:val="0"/>
          <w:numId w:val="14"/>
        </w:numPr>
      </w:pPr>
      <w:r>
        <w:t xml:space="preserve">Apresentação: exibe uma cena de introdução ao jogador, bem como informações sobre o </w:t>
      </w:r>
      <w:proofErr w:type="spellStart"/>
      <w:r>
        <w:t>level</w:t>
      </w:r>
      <w:proofErr w:type="spellEnd"/>
      <w:r>
        <w:t xml:space="preserve"> atual. (Tempo normal, controle de personagem desabilitado, HUD opcional, tema opcional)</w:t>
      </w:r>
    </w:p>
    <w:p w:rsidR="00903B04" w:rsidRDefault="00903B04" w:rsidP="00903B04">
      <w:pPr>
        <w:pStyle w:val="PargrafodaLista"/>
        <w:numPr>
          <w:ilvl w:val="0"/>
          <w:numId w:val="14"/>
        </w:numPr>
      </w:pPr>
      <w:proofErr w:type="spellStart"/>
      <w:r>
        <w:t>Gameplay</w:t>
      </w:r>
      <w:proofErr w:type="spellEnd"/>
      <w:r>
        <w:t xml:space="preserve">: momento em que a ação do game ocorre. (Tempo normal, controle de personagem habilitado, HUD vivível, tema do </w:t>
      </w:r>
      <w:proofErr w:type="spellStart"/>
      <w:r>
        <w:t>level</w:t>
      </w:r>
      <w:proofErr w:type="spellEnd"/>
      <w:r>
        <w:t>)</w:t>
      </w:r>
    </w:p>
    <w:p w:rsidR="00903B04" w:rsidRDefault="00903B04" w:rsidP="00903B04">
      <w:pPr>
        <w:pStyle w:val="PargrafodaLista"/>
        <w:numPr>
          <w:ilvl w:val="0"/>
          <w:numId w:val="14"/>
        </w:numPr>
      </w:pPr>
      <w:r>
        <w:t xml:space="preserve">Pausa: para o jogo e exibe o menu de pausa. (Tempo parado, controle de personagem desabilitado, HUD invisível, elementos de interface do menu pausa, tema do </w:t>
      </w:r>
      <w:proofErr w:type="spellStart"/>
      <w:r>
        <w:t>level</w:t>
      </w:r>
      <w:proofErr w:type="spellEnd"/>
      <w:r>
        <w:t xml:space="preserve"> com volume reduzido)</w:t>
      </w:r>
    </w:p>
    <w:p w:rsidR="00903B04" w:rsidRDefault="00903B04" w:rsidP="00903B04">
      <w:pPr>
        <w:pStyle w:val="PargrafodaLista"/>
        <w:numPr>
          <w:ilvl w:val="0"/>
          <w:numId w:val="14"/>
        </w:numPr>
      </w:pPr>
      <w:r>
        <w:t>Game Over: momento após a morte ou derrota do jogador. (Tempo normal, controle de personagem desabilitado, HUD invisível, tema de game over)</w:t>
      </w:r>
    </w:p>
    <w:p w:rsidR="00903B04" w:rsidRDefault="00903B04" w:rsidP="00903B04">
      <w:pPr>
        <w:pStyle w:val="PargrafodaLista"/>
        <w:numPr>
          <w:ilvl w:val="0"/>
          <w:numId w:val="14"/>
        </w:numPr>
      </w:pPr>
      <w:r>
        <w:t>Conclusão: momento após o sucesso do jogado (Tempo normal, controle de personagem desabilitado, HUD invisível, tema opcional, menu opcional)</w:t>
      </w:r>
    </w:p>
    <w:p w:rsidR="008F4C94" w:rsidRDefault="005B0F7D" w:rsidP="008F4C94">
      <w:pPr>
        <w:rPr>
          <w:rStyle w:val="Forte"/>
        </w:rPr>
      </w:pPr>
      <w:r>
        <w:rPr>
          <w:rStyle w:val="Forte"/>
        </w:rPr>
        <w:t xml:space="preserve">Criar um componente </w:t>
      </w:r>
      <w:proofErr w:type="spellStart"/>
      <w:r>
        <w:rPr>
          <w:rStyle w:val="Forte"/>
        </w:rPr>
        <w:t>GameController</w:t>
      </w:r>
      <w:proofErr w:type="spellEnd"/>
      <w:r>
        <w:rPr>
          <w:rStyle w:val="Forte"/>
        </w:rPr>
        <w:t xml:space="preserve"> que controlará o estado do jogo.</w:t>
      </w:r>
      <w:r>
        <w:rPr>
          <w:rStyle w:val="Forte"/>
        </w:rPr>
        <w:br/>
        <w:t xml:space="preserve">Esse componente terá funções essenciais para o controle do fluo da </w:t>
      </w:r>
      <w:proofErr w:type="spellStart"/>
      <w:r>
        <w:rPr>
          <w:rStyle w:val="Forte"/>
        </w:rPr>
        <w:t>gameplay</w:t>
      </w:r>
      <w:proofErr w:type="spellEnd"/>
      <w:r>
        <w:rPr>
          <w:rStyle w:val="Forte"/>
        </w:rPr>
        <w:t xml:space="preserve">. </w:t>
      </w:r>
      <w:proofErr w:type="spellStart"/>
      <w:r>
        <w:rPr>
          <w:rStyle w:val="Forte"/>
        </w:rPr>
        <w:t>Tains</w:t>
      </w:r>
      <w:proofErr w:type="spellEnd"/>
      <w:r>
        <w:rPr>
          <w:rStyle w:val="Forte"/>
        </w:rPr>
        <w:t xml:space="preserve"> como </w:t>
      </w:r>
      <w:proofErr w:type="spellStart"/>
      <w:proofErr w:type="gramStart"/>
      <w:r>
        <w:rPr>
          <w:rStyle w:val="Forte"/>
        </w:rPr>
        <w:t>PararTempo</w:t>
      </w:r>
      <w:proofErr w:type="spellEnd"/>
      <w:r>
        <w:rPr>
          <w:rStyle w:val="Forte"/>
        </w:rPr>
        <w:t>(</w:t>
      </w:r>
      <w:proofErr w:type="gramEnd"/>
      <w:r>
        <w:rPr>
          <w:rStyle w:val="Forte"/>
        </w:rPr>
        <w:t xml:space="preserve">), </w:t>
      </w:r>
      <w:proofErr w:type="spellStart"/>
      <w:r>
        <w:rPr>
          <w:rStyle w:val="Forte"/>
        </w:rPr>
        <w:t>PausarControles</w:t>
      </w:r>
      <w:proofErr w:type="spellEnd"/>
      <w:r>
        <w:rPr>
          <w:rStyle w:val="Forte"/>
        </w:rPr>
        <w:t xml:space="preserve">(), </w:t>
      </w:r>
      <w:proofErr w:type="spellStart"/>
      <w:r>
        <w:rPr>
          <w:rStyle w:val="Forte"/>
        </w:rPr>
        <w:t>MudarMusica</w:t>
      </w:r>
      <w:proofErr w:type="spellEnd"/>
      <w:r>
        <w:rPr>
          <w:rStyle w:val="Forte"/>
        </w:rPr>
        <w:t xml:space="preserve">(), </w:t>
      </w:r>
      <w:proofErr w:type="spellStart"/>
      <w:r>
        <w:rPr>
          <w:rStyle w:val="Forte"/>
        </w:rPr>
        <w:t>VolumeMusica</w:t>
      </w:r>
      <w:proofErr w:type="spellEnd"/>
      <w:r>
        <w:rPr>
          <w:rStyle w:val="Forte"/>
        </w:rPr>
        <w:t>() etc.</w:t>
      </w:r>
    </w:p>
    <w:p w:rsidR="005B0F7D" w:rsidRPr="008F4C94" w:rsidRDefault="005B0F7D" w:rsidP="008F4C94">
      <w:pPr>
        <w:rPr>
          <w:rStyle w:val="Forte"/>
        </w:rPr>
      </w:pPr>
      <w:r>
        <w:rPr>
          <w:rStyle w:val="Forte"/>
        </w:rPr>
        <w:t xml:space="preserve">Criar também uma classe abstrata chamada </w:t>
      </w:r>
      <w:proofErr w:type="spellStart"/>
      <w:r>
        <w:rPr>
          <w:rStyle w:val="Forte"/>
        </w:rPr>
        <w:t>SubControle</w:t>
      </w:r>
      <w:proofErr w:type="spellEnd"/>
      <w:r>
        <w:rPr>
          <w:rStyle w:val="Forte"/>
        </w:rPr>
        <w:t xml:space="preserve"> para cada estado acima que fará requisições ao </w:t>
      </w:r>
      <w:proofErr w:type="spellStart"/>
      <w:r>
        <w:rPr>
          <w:rStyle w:val="Forte"/>
        </w:rPr>
        <w:t>GameController</w:t>
      </w:r>
      <w:proofErr w:type="spellEnd"/>
      <w:r>
        <w:rPr>
          <w:rStyle w:val="Forte"/>
        </w:rPr>
        <w:t xml:space="preserve"> para alterar a </w:t>
      </w:r>
      <w:proofErr w:type="spellStart"/>
      <w:r>
        <w:rPr>
          <w:rStyle w:val="Forte"/>
        </w:rPr>
        <w:t>gameplay</w:t>
      </w:r>
      <w:proofErr w:type="spellEnd"/>
      <w:r>
        <w:rPr>
          <w:rStyle w:val="Forte"/>
        </w:rPr>
        <w:t>.</w:t>
      </w:r>
    </w:p>
    <w:p w:rsidR="00903B04" w:rsidRDefault="00903B04" w:rsidP="00903B04">
      <w:pPr>
        <w:pStyle w:val="Ttulo2"/>
      </w:pPr>
      <w:r>
        <w:t>Câmera</w:t>
      </w:r>
    </w:p>
    <w:p w:rsidR="00903B04" w:rsidRDefault="00903B04" w:rsidP="00903B04">
      <w:r>
        <w:t>Controla o posicionamento e configuração da câmera do jogo</w:t>
      </w:r>
    </w:p>
    <w:p w:rsidR="005B0F7D" w:rsidRPr="005B0F7D" w:rsidRDefault="005B0F7D" w:rsidP="00903B04">
      <w:pPr>
        <w:rPr>
          <w:rStyle w:val="Forte"/>
        </w:rPr>
      </w:pPr>
      <w:r w:rsidRPr="005B0F7D">
        <w:rPr>
          <w:rStyle w:val="Forte"/>
        </w:rPr>
        <w:t>Criar</w:t>
      </w:r>
      <w:r>
        <w:rPr>
          <w:rStyle w:val="Forte"/>
        </w:rPr>
        <w:t xml:space="preserve"> um componente </w:t>
      </w:r>
      <w:proofErr w:type="spellStart"/>
      <w:r>
        <w:rPr>
          <w:rStyle w:val="Forte"/>
        </w:rPr>
        <w:t>ControleCamera</w:t>
      </w:r>
      <w:proofErr w:type="spellEnd"/>
    </w:p>
    <w:p w:rsidR="00903B04" w:rsidRDefault="00903B04" w:rsidP="00903B04">
      <w:pPr>
        <w:pStyle w:val="Ttulo3"/>
      </w:pPr>
      <w:r>
        <w:t>Alvo</w:t>
      </w:r>
    </w:p>
    <w:p w:rsidR="00903B04" w:rsidRDefault="00903B04" w:rsidP="00903B04">
      <w:r>
        <w:t xml:space="preserve">Para qual objeto a câmera deverá olhar e como </w:t>
      </w:r>
      <w:r w:rsidR="0071462A">
        <w:t>transitará de um alvo para outro. Controlar o enquadramento dos objetos.</w:t>
      </w:r>
    </w:p>
    <w:p w:rsidR="005B0F7D" w:rsidRPr="005B0F7D" w:rsidRDefault="005B0F7D" w:rsidP="00903B04">
      <w:pPr>
        <w:rPr>
          <w:rStyle w:val="Forte"/>
        </w:rPr>
      </w:pPr>
      <w:proofErr w:type="spellStart"/>
      <w:proofErr w:type="gramStart"/>
      <w:r>
        <w:rPr>
          <w:rStyle w:val="Forte"/>
        </w:rPr>
        <w:t>MudarAlvo</w:t>
      </w:r>
      <w:proofErr w:type="spellEnd"/>
      <w:r>
        <w:rPr>
          <w:rStyle w:val="Forte"/>
        </w:rPr>
        <w:t>(</w:t>
      </w:r>
      <w:proofErr w:type="spellStart"/>
      <w:proofErr w:type="gramEnd"/>
      <w:r>
        <w:rPr>
          <w:rStyle w:val="Forte"/>
        </w:rPr>
        <w:t>Transform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novoAlvo</w:t>
      </w:r>
      <w:proofErr w:type="spellEnd"/>
      <w:r>
        <w:rPr>
          <w:rStyle w:val="Forte"/>
        </w:rPr>
        <w:t>)</w:t>
      </w:r>
    </w:p>
    <w:p w:rsidR="0071462A" w:rsidRDefault="0071462A" w:rsidP="0071462A">
      <w:pPr>
        <w:pStyle w:val="Ttulo3"/>
      </w:pPr>
      <w:r>
        <w:t>Paralaxe</w:t>
      </w:r>
    </w:p>
    <w:p w:rsidR="0071462A" w:rsidRDefault="0071462A" w:rsidP="0071462A">
      <w:r>
        <w:t>Como o background responderá à movimentação da câmera</w:t>
      </w:r>
    </w:p>
    <w:p w:rsidR="005B0F7D" w:rsidRPr="005B0F7D" w:rsidRDefault="005B0F7D" w:rsidP="0071462A">
      <w:pPr>
        <w:rPr>
          <w:rStyle w:val="Forte"/>
        </w:rPr>
      </w:pPr>
      <w:r w:rsidRPr="005B0F7D">
        <w:rPr>
          <w:rStyle w:val="Forte"/>
        </w:rPr>
        <w:lastRenderedPageBreak/>
        <w:t xml:space="preserve">Componente </w:t>
      </w:r>
      <w:proofErr w:type="gramStart"/>
      <w:r w:rsidRPr="005B0F7D">
        <w:rPr>
          <w:rStyle w:val="Forte"/>
        </w:rPr>
        <w:t>Paralaxe(</w:t>
      </w:r>
      <w:proofErr w:type="gramEnd"/>
      <w:r w:rsidRPr="005B0F7D">
        <w:rPr>
          <w:rStyle w:val="Forte"/>
        </w:rPr>
        <w:t>)</w:t>
      </w:r>
      <w:r>
        <w:rPr>
          <w:rStyle w:val="Forte"/>
        </w:rPr>
        <w:t xml:space="preserve"> que terá uma referência apontando para a câmera e mover-se-á de acordo com o movimento dessa câmera.</w:t>
      </w:r>
    </w:p>
    <w:p w:rsidR="0071462A" w:rsidRDefault="0071462A" w:rsidP="0071462A">
      <w:pPr>
        <w:pStyle w:val="Ttulo3"/>
      </w:pPr>
      <w:r>
        <w:t>Configuração</w:t>
      </w:r>
    </w:p>
    <w:p w:rsidR="0071462A" w:rsidRDefault="0071462A" w:rsidP="0071462A">
      <w:r>
        <w:t xml:space="preserve">Como as propriedades da câmera poderão ser modificadas ou </w:t>
      </w:r>
      <w:proofErr w:type="spellStart"/>
      <w:r>
        <w:t>resetadas</w:t>
      </w:r>
      <w:proofErr w:type="spellEnd"/>
      <w:r>
        <w:t>. Configuração PADRÃO.</w:t>
      </w:r>
    </w:p>
    <w:p w:rsidR="005B0F7D" w:rsidRPr="005B0F7D" w:rsidRDefault="005B0F7D" w:rsidP="0071462A">
      <w:pPr>
        <w:rPr>
          <w:rStyle w:val="Forte"/>
        </w:rPr>
      </w:pPr>
      <w:r>
        <w:rPr>
          <w:rStyle w:val="Forte"/>
        </w:rPr>
        <w:t>Funções específicas para esse fim.</w:t>
      </w:r>
    </w:p>
    <w:p w:rsidR="0071462A" w:rsidRDefault="0071462A" w:rsidP="0071462A">
      <w:pPr>
        <w:pStyle w:val="Ttulo3"/>
      </w:pPr>
      <w:r>
        <w:t>Efeitos</w:t>
      </w:r>
    </w:p>
    <w:p w:rsidR="0071462A" w:rsidRDefault="0071462A" w:rsidP="0071462A">
      <w:r>
        <w:t>Controlar os efeitos visuais, filtros, chacoalhar, tremor etc.</w:t>
      </w:r>
    </w:p>
    <w:p w:rsidR="005B0F7D" w:rsidRPr="005B0F7D" w:rsidRDefault="005B0F7D" w:rsidP="0071462A">
      <w:pPr>
        <w:rPr>
          <w:b/>
          <w:bCs/>
        </w:rPr>
      </w:pPr>
      <w:r>
        <w:rPr>
          <w:rStyle w:val="Forte"/>
        </w:rPr>
        <w:t>Funções específicas para esse fim.</w:t>
      </w:r>
    </w:p>
    <w:p w:rsidR="0071462A" w:rsidRDefault="0071462A" w:rsidP="0071462A">
      <w:pPr>
        <w:pStyle w:val="Ttulo2"/>
      </w:pPr>
      <w:r>
        <w:t>Inimigos</w:t>
      </w:r>
    </w:p>
    <w:p w:rsidR="0071462A" w:rsidRDefault="0071462A" w:rsidP="0071462A">
      <w:r>
        <w:t xml:space="preserve">Controle dos agentes (inimigos e </w:t>
      </w:r>
      <w:proofErr w:type="spellStart"/>
      <w:r>
        <w:t>NPCs</w:t>
      </w:r>
      <w:proofErr w:type="spellEnd"/>
      <w:r>
        <w:t>) do jogo</w:t>
      </w:r>
    </w:p>
    <w:p w:rsidR="0071462A" w:rsidRDefault="0071462A" w:rsidP="0071462A">
      <w:pPr>
        <w:pStyle w:val="Ttulo3"/>
      </w:pPr>
      <w:r>
        <w:t>Consistência Mecânica</w:t>
      </w:r>
    </w:p>
    <w:p w:rsidR="0071462A" w:rsidRDefault="0071462A" w:rsidP="0071462A">
      <w:r>
        <w:t>A mecânica dos agentes deve ser parecida com a do jogador. Exceto por habilidades específicas de alguns agentes como levitar, atravessar paredes etc.</w:t>
      </w:r>
    </w:p>
    <w:p w:rsidR="005B0F7D" w:rsidRPr="005B0F7D" w:rsidRDefault="005B0F7D" w:rsidP="0071462A">
      <w:pPr>
        <w:rPr>
          <w:rStyle w:val="Forte"/>
        </w:rPr>
      </w:pPr>
      <w:r>
        <w:rPr>
          <w:rStyle w:val="Forte"/>
        </w:rPr>
        <w:t xml:space="preserve">Substituir o componente </w:t>
      </w:r>
      <w:proofErr w:type="spellStart"/>
      <w:r>
        <w:rPr>
          <w:rStyle w:val="Forte"/>
        </w:rPr>
        <w:t>PlayerInput</w:t>
      </w:r>
      <w:proofErr w:type="spellEnd"/>
      <w:r>
        <w:rPr>
          <w:rStyle w:val="Forte"/>
        </w:rPr>
        <w:t xml:space="preserve"> por um controlador de IA</w:t>
      </w:r>
    </w:p>
    <w:p w:rsidR="0071462A" w:rsidRDefault="0071462A" w:rsidP="0071462A">
      <w:pPr>
        <w:pStyle w:val="Ttulo3"/>
      </w:pPr>
      <w:r>
        <w:t>Inteligência Artificial (IA)</w:t>
      </w:r>
    </w:p>
    <w:p w:rsidR="0071462A" w:rsidRDefault="005B0F7D" w:rsidP="0071462A">
      <w:r>
        <w:t>Uso de técnicas de IA</w:t>
      </w:r>
      <w:r w:rsidR="0071462A">
        <w:t>.</w:t>
      </w:r>
    </w:p>
    <w:p w:rsidR="005B0F7D" w:rsidRPr="005B0F7D" w:rsidRDefault="005B0F7D" w:rsidP="0071462A">
      <w:pPr>
        <w:rPr>
          <w:rStyle w:val="Forte"/>
        </w:rPr>
      </w:pPr>
      <w:r w:rsidRPr="005B0F7D">
        <w:rPr>
          <w:rStyle w:val="Forte"/>
        </w:rPr>
        <w:t>FSM, Árvore de decisão, Árvore de comportamento</w:t>
      </w:r>
    </w:p>
    <w:p w:rsidR="0071462A" w:rsidRDefault="0071462A" w:rsidP="0071462A">
      <w:pPr>
        <w:pStyle w:val="Ttulo2"/>
      </w:pPr>
      <w:r>
        <w:t>Menus</w:t>
      </w:r>
    </w:p>
    <w:p w:rsidR="0071462A" w:rsidRDefault="0071462A" w:rsidP="0071462A">
      <w:pPr>
        <w:pStyle w:val="Ttulo3"/>
      </w:pPr>
      <w:r>
        <w:t>Layout</w:t>
      </w:r>
    </w:p>
    <w:p w:rsidR="0071462A" w:rsidRDefault="0071462A" w:rsidP="0071462A">
      <w:r>
        <w:t xml:space="preserve">Posicionamento e </w:t>
      </w:r>
      <w:proofErr w:type="spellStart"/>
      <w:r>
        <w:t>responsividade</w:t>
      </w:r>
      <w:proofErr w:type="spellEnd"/>
      <w:r>
        <w:t xml:space="preserve"> dos elementos da interface gráfica</w:t>
      </w:r>
    </w:p>
    <w:p w:rsidR="005B0F7D" w:rsidRPr="005B0F7D" w:rsidRDefault="005B0F7D" w:rsidP="0071462A">
      <w:pPr>
        <w:rPr>
          <w:rStyle w:val="Forte"/>
        </w:rPr>
      </w:pPr>
      <w:r>
        <w:rPr>
          <w:rStyle w:val="Forte"/>
        </w:rPr>
        <w:t xml:space="preserve">Usar o sistema de GUI da </w:t>
      </w:r>
      <w:proofErr w:type="spellStart"/>
      <w:r>
        <w:rPr>
          <w:rStyle w:val="Forte"/>
        </w:rPr>
        <w:t>Unity</w:t>
      </w:r>
      <w:proofErr w:type="spellEnd"/>
      <w:r>
        <w:rPr>
          <w:rStyle w:val="Forte"/>
        </w:rPr>
        <w:t>.</w:t>
      </w:r>
    </w:p>
    <w:p w:rsidR="0071462A" w:rsidRDefault="0071462A" w:rsidP="0071462A">
      <w:pPr>
        <w:pStyle w:val="Ttulo3"/>
      </w:pPr>
      <w:r>
        <w:t>IHC</w:t>
      </w:r>
    </w:p>
    <w:p w:rsidR="00BE6CEE" w:rsidRDefault="00BE6CEE" w:rsidP="0071462A">
      <w:r>
        <w:t>Poder de controle do jogador.</w:t>
      </w:r>
    </w:p>
    <w:p w:rsidR="00BE6CEE" w:rsidRPr="00BE6CEE" w:rsidRDefault="00BE6CEE" w:rsidP="0071462A">
      <w:pPr>
        <w:rPr>
          <w:b/>
          <w:bCs/>
        </w:rPr>
      </w:pPr>
      <w:r w:rsidRPr="00BE6CEE">
        <w:rPr>
          <w:rStyle w:val="Forte"/>
        </w:rPr>
        <w:t>Heurísticas de Nielsen</w:t>
      </w:r>
    </w:p>
    <w:p w:rsidR="0071462A" w:rsidRDefault="0071462A" w:rsidP="0071462A">
      <w:pPr>
        <w:pStyle w:val="Ttulo2"/>
      </w:pPr>
      <w:r>
        <w:t>Configurações</w:t>
      </w:r>
    </w:p>
    <w:p w:rsidR="0071462A" w:rsidRDefault="0071462A" w:rsidP="0071462A">
      <w:r>
        <w:t>Controle sobre as configurações</w:t>
      </w:r>
      <w:r w:rsidR="009F35C0">
        <w:t xml:space="preserve"> gerais</w:t>
      </w:r>
      <w:r>
        <w:t xml:space="preserve"> do jogo</w:t>
      </w:r>
    </w:p>
    <w:p w:rsidR="009F35C0" w:rsidRDefault="009F35C0" w:rsidP="009F35C0">
      <w:pPr>
        <w:pStyle w:val="PargrafodaLista"/>
        <w:numPr>
          <w:ilvl w:val="0"/>
          <w:numId w:val="15"/>
        </w:numPr>
      </w:pPr>
      <w:proofErr w:type="spellStart"/>
      <w:r>
        <w:t>Audio</w:t>
      </w:r>
      <w:proofErr w:type="spellEnd"/>
      <w:r>
        <w:t>: volume dos sons, da música, da narração etc.</w:t>
      </w:r>
    </w:p>
    <w:p w:rsidR="009F35C0" w:rsidRDefault="009F35C0" w:rsidP="009F35C0">
      <w:pPr>
        <w:pStyle w:val="PargrafodaLista"/>
        <w:numPr>
          <w:ilvl w:val="0"/>
          <w:numId w:val="15"/>
        </w:numPr>
      </w:pPr>
      <w:r>
        <w:t>Vídeo: nível de qualidade visual, taxa de frames (</w:t>
      </w:r>
      <w:proofErr w:type="spellStart"/>
      <w:r>
        <w:t>fps</w:t>
      </w:r>
      <w:proofErr w:type="spellEnd"/>
      <w:r>
        <w:t>), modo daltônico etc.</w:t>
      </w:r>
    </w:p>
    <w:p w:rsidR="009F35C0" w:rsidRDefault="009F35C0" w:rsidP="009F35C0">
      <w:pPr>
        <w:pStyle w:val="PargrafodaLista"/>
        <w:numPr>
          <w:ilvl w:val="0"/>
          <w:numId w:val="15"/>
        </w:numPr>
      </w:pPr>
      <w:r>
        <w:t xml:space="preserve">Controle de violência: </w:t>
      </w:r>
      <w:proofErr w:type="spellStart"/>
      <w:r>
        <w:t>mimimi</w:t>
      </w:r>
      <w:proofErr w:type="spellEnd"/>
    </w:p>
    <w:p w:rsidR="00CD2FEE" w:rsidRDefault="00CD2FEE" w:rsidP="00CD2FEE">
      <w:pPr>
        <w:pStyle w:val="Ttulo3"/>
      </w:pPr>
      <w:r>
        <w:t>Arquitetura da Informação</w:t>
      </w:r>
    </w:p>
    <w:p w:rsidR="00CD2FEE" w:rsidRDefault="00CD2FEE" w:rsidP="00CD2FEE">
      <w:r>
        <w:t>Como as configurações serão organizadas (estruturas de dados)</w:t>
      </w:r>
    </w:p>
    <w:p w:rsidR="00CD2FEE" w:rsidRDefault="00154D2B" w:rsidP="00154D2B">
      <w:pPr>
        <w:pStyle w:val="Ttulo3"/>
      </w:pPr>
      <w:r>
        <w:t>Persistência</w:t>
      </w:r>
    </w:p>
    <w:p w:rsidR="00154D2B" w:rsidRDefault="00154D2B" w:rsidP="00154D2B">
      <w:r>
        <w:t>Armazenar as configurações e salvar o jogo</w:t>
      </w:r>
    </w:p>
    <w:p w:rsidR="00154D2B" w:rsidRDefault="00154D2B" w:rsidP="00154D2B">
      <w:pPr>
        <w:pStyle w:val="Ttulo3"/>
      </w:pPr>
      <w:r>
        <w:t>Perfis de Usuário</w:t>
      </w:r>
    </w:p>
    <w:p w:rsidR="00154D2B" w:rsidRPr="00154D2B" w:rsidRDefault="00154D2B" w:rsidP="00154D2B">
      <w:r>
        <w:t>Possibilidade de guardar mais de uma configuração.</w:t>
      </w:r>
    </w:p>
    <w:p w:rsidR="00154D2B" w:rsidRDefault="00154D2B" w:rsidP="00154D2B">
      <w:pPr>
        <w:pStyle w:val="Ttulo3"/>
      </w:pPr>
      <w:r>
        <w:lastRenderedPageBreak/>
        <w:t>Criptografia</w:t>
      </w:r>
    </w:p>
    <w:p w:rsidR="00154D2B" w:rsidRPr="00154D2B" w:rsidRDefault="00154D2B" w:rsidP="00154D2B">
      <w:r>
        <w:t>Como e quais dados serão criptografados</w:t>
      </w:r>
    </w:p>
    <w:p w:rsidR="0071462A" w:rsidRDefault="00154D2B" w:rsidP="00154D2B">
      <w:pPr>
        <w:pStyle w:val="Ttulo2"/>
      </w:pPr>
      <w:r>
        <w:t>Cenas</w:t>
      </w:r>
    </w:p>
    <w:p w:rsidR="00154D2B" w:rsidRDefault="00154D2B" w:rsidP="00154D2B">
      <w:r>
        <w:t>Controle sobre as diversas cenas do jogo</w:t>
      </w:r>
    </w:p>
    <w:p w:rsidR="00154D2B" w:rsidRDefault="00154D2B" w:rsidP="00154D2B">
      <w:pPr>
        <w:pStyle w:val="Ttulo3"/>
      </w:pPr>
      <w:r>
        <w:t>Transição</w:t>
      </w:r>
    </w:p>
    <w:p w:rsidR="00154D2B" w:rsidRDefault="00154D2B" w:rsidP="00154D2B">
      <w:r>
        <w:t>Como serão</w:t>
      </w:r>
      <w:r w:rsidR="00190FAE">
        <w:t xml:space="preserve"> (ou SE ocorrerão)</w:t>
      </w:r>
      <w:r>
        <w:t xml:space="preserve"> as transições entre uma cena e outra</w:t>
      </w:r>
      <w:r w:rsidR="00190FAE">
        <w:t>. Efeitos de transição.</w:t>
      </w:r>
    </w:p>
    <w:p w:rsidR="00154D2B" w:rsidRDefault="00154D2B" w:rsidP="00154D2B">
      <w:pPr>
        <w:pStyle w:val="Ttulo3"/>
      </w:pPr>
      <w:proofErr w:type="spellStart"/>
      <w:r>
        <w:t>Loading</w:t>
      </w:r>
      <w:proofErr w:type="spellEnd"/>
    </w:p>
    <w:p w:rsidR="00154D2B" w:rsidRDefault="00154D2B" w:rsidP="00154D2B">
      <w:r>
        <w:t>Como se dará o processo de carregamento das cenas, seja explícito ou em background</w:t>
      </w:r>
    </w:p>
    <w:p w:rsidR="00154D2B" w:rsidRDefault="00154D2B" w:rsidP="00154D2B">
      <w:pPr>
        <w:pStyle w:val="Ttulo3"/>
      </w:pPr>
      <w:proofErr w:type="spellStart"/>
      <w:r>
        <w:t>Cutscenes</w:t>
      </w:r>
      <w:proofErr w:type="spellEnd"/>
    </w:p>
    <w:p w:rsidR="00154D2B" w:rsidRDefault="00154D2B" w:rsidP="00154D2B">
      <w:r>
        <w:t xml:space="preserve">Cenas recorrentes entre ou durante os </w:t>
      </w:r>
      <w:proofErr w:type="spellStart"/>
      <w:r>
        <w:t>levels</w:t>
      </w:r>
      <w:proofErr w:type="spellEnd"/>
      <w:r w:rsidR="00190FAE">
        <w:t>:</w:t>
      </w:r>
    </w:p>
    <w:p w:rsidR="00190FAE" w:rsidRDefault="00190FAE" w:rsidP="00190FAE">
      <w:pPr>
        <w:pStyle w:val="PargrafodaLista"/>
        <w:numPr>
          <w:ilvl w:val="0"/>
          <w:numId w:val="16"/>
        </w:numPr>
      </w:pPr>
      <w:r>
        <w:t>Cena de abertura</w:t>
      </w:r>
    </w:p>
    <w:p w:rsidR="00190FAE" w:rsidRDefault="00190FAE" w:rsidP="00190FAE">
      <w:pPr>
        <w:pStyle w:val="PargrafodaLista"/>
        <w:numPr>
          <w:ilvl w:val="0"/>
          <w:numId w:val="16"/>
        </w:numPr>
      </w:pPr>
      <w:r>
        <w:t xml:space="preserve">Cena entre um </w:t>
      </w:r>
      <w:proofErr w:type="spellStart"/>
      <w:r>
        <w:t>level</w:t>
      </w:r>
      <w:proofErr w:type="spellEnd"/>
      <w:r>
        <w:t xml:space="preserve"> e outro</w:t>
      </w:r>
    </w:p>
    <w:p w:rsidR="00190FAE" w:rsidRDefault="00190FAE" w:rsidP="00190FAE">
      <w:pPr>
        <w:pStyle w:val="PargrafodaLista"/>
        <w:numPr>
          <w:ilvl w:val="0"/>
          <w:numId w:val="16"/>
        </w:numPr>
      </w:pPr>
      <w:r>
        <w:t>Cena de interrupção (ex. quando o jogador ganha um novo item)</w:t>
      </w:r>
    </w:p>
    <w:p w:rsidR="00190FAE" w:rsidRDefault="00190FAE" w:rsidP="00190FAE">
      <w:pPr>
        <w:pStyle w:val="Ttulo2"/>
      </w:pPr>
      <w:proofErr w:type="spellStart"/>
      <w:r>
        <w:t>Level</w:t>
      </w:r>
      <w:proofErr w:type="spellEnd"/>
    </w:p>
    <w:p w:rsidR="00190FAE" w:rsidRDefault="00190FAE" w:rsidP="00190FAE">
      <w:r>
        <w:t>Controle sobre os elementos dos mapas do jogo</w:t>
      </w:r>
    </w:p>
    <w:p w:rsidR="00190FAE" w:rsidRDefault="00190FAE" w:rsidP="00190FAE">
      <w:pPr>
        <w:pStyle w:val="Ttulo3"/>
      </w:pPr>
      <w:r>
        <w:t>Spawn Points</w:t>
      </w:r>
    </w:p>
    <w:p w:rsidR="00190FAE" w:rsidRDefault="00190FAE" w:rsidP="00190FAE">
      <w:r>
        <w:t>Pontos estratégicos de onde objetos surgirão (ex.: um portal de onde saem inimigos)</w:t>
      </w:r>
    </w:p>
    <w:p w:rsidR="00190FAE" w:rsidRDefault="00190FAE" w:rsidP="00190FAE">
      <w:pPr>
        <w:pStyle w:val="Ttulo3"/>
      </w:pPr>
      <w:r>
        <w:t>Zonas do Mapa</w:t>
      </w:r>
    </w:p>
    <w:p w:rsidR="00190FAE" w:rsidRDefault="00190FAE" w:rsidP="00190FAE">
      <w:r>
        <w:t>Áreas do mapa que disparam determinados eventos.</w:t>
      </w:r>
    </w:p>
    <w:p w:rsidR="00190FAE" w:rsidRDefault="00190FAE" w:rsidP="00190FAE">
      <w:pPr>
        <w:pStyle w:val="Ttulo3"/>
      </w:pPr>
      <w:proofErr w:type="spellStart"/>
      <w:r>
        <w:t>Hazards</w:t>
      </w:r>
      <w:proofErr w:type="spellEnd"/>
    </w:p>
    <w:p w:rsidR="00190FAE" w:rsidRDefault="00190FAE" w:rsidP="00190FAE">
      <w:r>
        <w:t>Objetos que causam danos ou matam o jogador ao contato.</w:t>
      </w:r>
    </w:p>
    <w:p w:rsidR="00190FAE" w:rsidRDefault="00190FAE" w:rsidP="00190FAE">
      <w:pPr>
        <w:pStyle w:val="Ttulo3"/>
      </w:pPr>
      <w:r>
        <w:t>Pontos Estratégicos</w:t>
      </w:r>
    </w:p>
    <w:p w:rsidR="00190FAE" w:rsidRDefault="00190FAE" w:rsidP="00190FAE">
      <w:pPr>
        <w:pStyle w:val="PargrafodaLista"/>
        <w:numPr>
          <w:ilvl w:val="0"/>
          <w:numId w:val="17"/>
        </w:numPr>
      </w:pPr>
      <w:r>
        <w:t>Ponto de Início: onde o jogador começa</w:t>
      </w:r>
    </w:p>
    <w:p w:rsidR="00154D2B" w:rsidRDefault="00190FAE" w:rsidP="00190FAE">
      <w:pPr>
        <w:pStyle w:val="PargrafodaLista"/>
        <w:numPr>
          <w:ilvl w:val="0"/>
          <w:numId w:val="17"/>
        </w:numPr>
      </w:pPr>
      <w:r>
        <w:t>Pontos de Entrada/Saída: portas, canos (</w:t>
      </w:r>
      <w:r w:rsidR="003B3975">
        <w:t>Mario feelings) etc.</w:t>
      </w:r>
    </w:p>
    <w:p w:rsidR="003B3975" w:rsidRDefault="003B3975" w:rsidP="00190FAE">
      <w:pPr>
        <w:pStyle w:val="PargrafodaLista"/>
        <w:numPr>
          <w:ilvl w:val="0"/>
          <w:numId w:val="17"/>
        </w:numPr>
      </w:pPr>
      <w:proofErr w:type="spellStart"/>
      <w:r>
        <w:t>Savepoints</w:t>
      </w:r>
      <w:proofErr w:type="spellEnd"/>
    </w:p>
    <w:p w:rsidR="003B3975" w:rsidRDefault="003B3975" w:rsidP="00190FAE">
      <w:pPr>
        <w:pStyle w:val="PargrafodaLista"/>
        <w:numPr>
          <w:ilvl w:val="0"/>
          <w:numId w:val="17"/>
        </w:numPr>
      </w:pPr>
      <w:r>
        <w:t>Pontos de Cura</w:t>
      </w:r>
    </w:p>
    <w:p w:rsidR="003B3975" w:rsidRDefault="003B3975" w:rsidP="00190FAE">
      <w:pPr>
        <w:pStyle w:val="PargrafodaLista"/>
        <w:numPr>
          <w:ilvl w:val="0"/>
          <w:numId w:val="17"/>
        </w:numPr>
      </w:pPr>
      <w:r>
        <w:t>Etc.</w:t>
      </w:r>
    </w:p>
    <w:p w:rsidR="003B3975" w:rsidRDefault="003B3975" w:rsidP="003B3975">
      <w:pPr>
        <w:pStyle w:val="Ttulo2"/>
      </w:pPr>
      <w:r>
        <w:t>HUD</w:t>
      </w:r>
    </w:p>
    <w:p w:rsidR="003B3975" w:rsidRDefault="003B3975" w:rsidP="003B3975">
      <w:r>
        <w:t>Interface gráfica (GUI)</w:t>
      </w:r>
    </w:p>
    <w:p w:rsidR="003B3975" w:rsidRDefault="003B3975" w:rsidP="003B3975">
      <w:pPr>
        <w:pStyle w:val="Ttulo3"/>
      </w:pPr>
      <w:r>
        <w:t>Estado do Jogador</w:t>
      </w:r>
    </w:p>
    <w:p w:rsidR="003B3975" w:rsidRDefault="003B3975" w:rsidP="00B07AD9">
      <w:r>
        <w:t>Painel com informações sobre o jogador: vida, energia, munição etc.</w:t>
      </w:r>
    </w:p>
    <w:p w:rsidR="003B3975" w:rsidRDefault="00B07AD9" w:rsidP="00B07AD9">
      <w:pPr>
        <w:pStyle w:val="Ttulo3"/>
      </w:pPr>
      <w:r>
        <w:t>Estado dos Inimigos</w:t>
      </w:r>
    </w:p>
    <w:p w:rsidR="00B07AD9" w:rsidRDefault="00B07AD9" w:rsidP="00B07AD9">
      <w:r>
        <w:t>Painel com informações sobre um inimigo.</w:t>
      </w:r>
    </w:p>
    <w:p w:rsidR="00B07AD9" w:rsidRDefault="00B07AD9" w:rsidP="00B07AD9">
      <w:pPr>
        <w:pStyle w:val="Ttulo3"/>
      </w:pPr>
    </w:p>
    <w:p w:rsidR="00B07AD9" w:rsidRDefault="00B07AD9" w:rsidP="00B07AD9"/>
    <w:p w:rsidR="00B07AD9" w:rsidRPr="00B07AD9" w:rsidRDefault="00B07AD9" w:rsidP="00B07AD9"/>
    <w:sectPr w:rsidR="00B07AD9" w:rsidRPr="00B07A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102" w:rsidRDefault="00FD1102">
      <w:r>
        <w:separator/>
      </w:r>
    </w:p>
  </w:endnote>
  <w:endnote w:type="continuationSeparator" w:id="0">
    <w:p w:rsidR="00FD1102" w:rsidRDefault="00FD1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346" w:rsidRDefault="0087134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346" w:rsidRDefault="0087134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346" w:rsidRDefault="0087134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102" w:rsidRDefault="00FD1102">
      <w:r>
        <w:separator/>
      </w:r>
    </w:p>
  </w:footnote>
  <w:footnote w:type="continuationSeparator" w:id="0">
    <w:p w:rsidR="00FD1102" w:rsidRDefault="00FD1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346" w:rsidRDefault="0087134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346" w:rsidRDefault="0087134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346" w:rsidRDefault="0087134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E3CD1"/>
    <w:multiLevelType w:val="hybridMultilevel"/>
    <w:tmpl w:val="C50045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B6ECE"/>
    <w:multiLevelType w:val="hybridMultilevel"/>
    <w:tmpl w:val="38DEE3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43516EA"/>
    <w:multiLevelType w:val="hybridMultilevel"/>
    <w:tmpl w:val="9626D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353F7"/>
    <w:multiLevelType w:val="hybridMultilevel"/>
    <w:tmpl w:val="F18408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025A5"/>
    <w:multiLevelType w:val="hybridMultilevel"/>
    <w:tmpl w:val="CADE2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E03B7"/>
    <w:multiLevelType w:val="hybridMultilevel"/>
    <w:tmpl w:val="59F43EAC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5B59216F"/>
    <w:multiLevelType w:val="hybridMultilevel"/>
    <w:tmpl w:val="9CF637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5"/>
  </w:num>
  <w:num w:numId="13">
    <w:abstractNumId w:val="4"/>
  </w:num>
  <w:num w:numId="14">
    <w:abstractNumId w:val="6"/>
  </w:num>
  <w:num w:numId="15">
    <w:abstractNumId w:val="3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F09"/>
    <w:rsid w:val="00154D2B"/>
    <w:rsid w:val="00190FAE"/>
    <w:rsid w:val="003B3975"/>
    <w:rsid w:val="004F6F09"/>
    <w:rsid w:val="005B0F7D"/>
    <w:rsid w:val="0071462A"/>
    <w:rsid w:val="00775B47"/>
    <w:rsid w:val="00871346"/>
    <w:rsid w:val="00896B51"/>
    <w:rsid w:val="008D5E6D"/>
    <w:rsid w:val="008F4C94"/>
    <w:rsid w:val="00903B04"/>
    <w:rsid w:val="009F35C0"/>
    <w:rsid w:val="00A943F6"/>
    <w:rsid w:val="00AC71FC"/>
    <w:rsid w:val="00B07AD9"/>
    <w:rsid w:val="00BE6CEE"/>
    <w:rsid w:val="00CD2FEE"/>
    <w:rsid w:val="00DD1CA1"/>
    <w:rsid w:val="00EE11FC"/>
    <w:rsid w:val="00F01477"/>
    <w:rsid w:val="00FD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73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477"/>
  </w:style>
  <w:style w:type="paragraph" w:styleId="Ttulo1">
    <w:name w:val="heading 1"/>
    <w:basedOn w:val="Normal"/>
    <w:next w:val="Normal"/>
    <w:link w:val="Ttulo1Char"/>
    <w:uiPriority w:val="9"/>
    <w:qFormat/>
    <w:rsid w:val="00F0147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851C00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147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851C00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0147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51C00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147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B22600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14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B22600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14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B22600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147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B22600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147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B22600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147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B22600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896B5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896B51"/>
    <w:rPr>
      <w:sz w:val="24"/>
      <w:szCs w:val="24"/>
    </w:rPr>
  </w:style>
  <w:style w:type="paragraph" w:styleId="Rodap">
    <w:name w:val="footer"/>
    <w:basedOn w:val="Normal"/>
    <w:link w:val="RodapChar"/>
    <w:rsid w:val="00896B5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896B51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4F6F09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014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F0147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1Char">
    <w:name w:val="Título 1 Char"/>
    <w:basedOn w:val="Fontepargpadro"/>
    <w:link w:val="Ttulo1"/>
    <w:uiPriority w:val="9"/>
    <w:rsid w:val="00F01477"/>
    <w:rPr>
      <w:rFonts w:asciiTheme="majorHAnsi" w:eastAsiaTheme="majorEastAsia" w:hAnsiTheme="majorHAnsi" w:cstheme="majorBidi"/>
      <w:color w:val="851C00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01477"/>
    <w:rPr>
      <w:rFonts w:asciiTheme="majorHAnsi" w:eastAsiaTheme="majorEastAsia" w:hAnsiTheme="majorHAnsi" w:cstheme="majorBidi"/>
      <w:color w:val="851C00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F01477"/>
    <w:rPr>
      <w:rFonts w:asciiTheme="majorHAnsi" w:eastAsiaTheme="majorEastAsia" w:hAnsiTheme="majorHAnsi" w:cstheme="majorBidi"/>
      <w:color w:val="851C00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1477"/>
    <w:rPr>
      <w:rFonts w:asciiTheme="majorHAnsi" w:eastAsiaTheme="majorEastAsia" w:hAnsiTheme="majorHAnsi" w:cstheme="majorBidi"/>
      <w:color w:val="B22600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1477"/>
    <w:rPr>
      <w:rFonts w:asciiTheme="majorHAnsi" w:eastAsiaTheme="majorEastAsia" w:hAnsiTheme="majorHAnsi" w:cstheme="majorBidi"/>
      <w:i/>
      <w:iCs/>
      <w:color w:val="B22600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1477"/>
    <w:rPr>
      <w:rFonts w:asciiTheme="majorHAnsi" w:eastAsiaTheme="majorEastAsia" w:hAnsiTheme="majorHAnsi" w:cstheme="majorBidi"/>
      <w:color w:val="B22600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1477"/>
    <w:rPr>
      <w:rFonts w:asciiTheme="majorHAnsi" w:eastAsiaTheme="majorEastAsia" w:hAnsiTheme="majorHAnsi" w:cstheme="majorBidi"/>
      <w:b/>
      <w:bCs/>
      <w:color w:val="B22600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1477"/>
    <w:rPr>
      <w:rFonts w:asciiTheme="majorHAnsi" w:eastAsiaTheme="majorEastAsia" w:hAnsiTheme="majorHAnsi" w:cstheme="majorBidi"/>
      <w:b/>
      <w:bCs/>
      <w:i/>
      <w:iCs/>
      <w:color w:val="B22600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1477"/>
    <w:rPr>
      <w:rFonts w:asciiTheme="majorHAnsi" w:eastAsiaTheme="majorEastAsia" w:hAnsiTheme="majorHAnsi" w:cstheme="majorBidi"/>
      <w:i/>
      <w:iCs/>
      <w:color w:val="B22600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01477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147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F01477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F01477"/>
    <w:rPr>
      <w:b/>
      <w:bCs/>
    </w:rPr>
  </w:style>
  <w:style w:type="character" w:styleId="nfase">
    <w:name w:val="Emphasis"/>
    <w:basedOn w:val="Fontepargpadro"/>
    <w:uiPriority w:val="20"/>
    <w:qFormat/>
    <w:rsid w:val="00F01477"/>
    <w:rPr>
      <w:i/>
      <w:iCs/>
      <w:color w:val="B22600" w:themeColor="accent6"/>
    </w:rPr>
  </w:style>
  <w:style w:type="paragraph" w:styleId="SemEspaamento">
    <w:name w:val="No Spacing"/>
    <w:uiPriority w:val="1"/>
    <w:qFormat/>
    <w:rsid w:val="00F01477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0147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F01477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147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B22600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1477"/>
    <w:rPr>
      <w:rFonts w:asciiTheme="majorHAnsi" w:eastAsiaTheme="majorEastAsia" w:hAnsiTheme="majorHAnsi" w:cstheme="majorBidi"/>
      <w:i/>
      <w:iCs/>
      <w:color w:val="B22600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F01477"/>
    <w:rPr>
      <w:i/>
      <w:iCs/>
    </w:rPr>
  </w:style>
  <w:style w:type="character" w:styleId="nfaseIntensa">
    <w:name w:val="Intense Emphasis"/>
    <w:basedOn w:val="Fontepargpadro"/>
    <w:uiPriority w:val="21"/>
    <w:qFormat/>
    <w:rsid w:val="00F01477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F01477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F01477"/>
    <w:rPr>
      <w:b/>
      <w:bCs/>
      <w:smallCaps/>
      <w:color w:val="B22600" w:themeColor="accent6"/>
    </w:rPr>
  </w:style>
  <w:style w:type="character" w:styleId="TtulodoLivro">
    <w:name w:val="Book Title"/>
    <w:basedOn w:val="Fontepargpadro"/>
    <w:uiPriority w:val="33"/>
    <w:qFormat/>
    <w:rsid w:val="00F01477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01477"/>
    <w:pPr>
      <w:outlineLvl w:val="9"/>
    </w:pPr>
  </w:style>
  <w:style w:type="paragraph" w:styleId="Textodebalo">
    <w:name w:val="Balloon Text"/>
    <w:basedOn w:val="Normal"/>
    <w:link w:val="TextodebaloChar"/>
    <w:semiHidden/>
    <w:unhideWhenUsed/>
    <w:rsid w:val="004F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4F6F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6\Office%20Word%202003%20Look.dotx" TargetMode="External"/></Relationships>
</file>

<file path=word/theme/theme1.xml><?xml version="1.0" encoding="utf-8"?>
<a:theme xmlns:a="http://schemas.openxmlformats.org/drawingml/2006/main" name="Parcel">
  <a:themeElements>
    <a:clrScheme name="Laranja Vermelho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Parcel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rcel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07000"/>
                <a:lumMod val="103000"/>
              </a:schemeClr>
            </a:gs>
            <a:gs pos="100000">
              <a:schemeClr val="phClr">
                <a:tint val="82000"/>
                <a:satMod val="109000"/>
                <a:lumMod val="103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3000"/>
                <a:lumMod val="100000"/>
              </a:schemeClr>
            </a:gs>
            <a:gs pos="100000">
              <a:schemeClr val="phClr">
                <a:shade val="93000"/>
                <a:satMod val="11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5880" dist="1524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prstMaterial="dkEdge">
            <a:bevelT w="0" h="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0</TotalTime>
  <Pages>4</Pages>
  <Words>856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2017-11-25T11:47:00Z</dcterms:created>
  <dcterms:modified xsi:type="dcterms:W3CDTF">2017-11-25T14:29:00Z</dcterms:modified>
</cp:coreProperties>
</file>